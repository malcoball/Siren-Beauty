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2FF2" w14:textId="77777777" w:rsidR="006D6763" w:rsidRDefault="007A51B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981D3E" wp14:editId="4DA69BD4">
            <wp:simplePos x="0" y="0"/>
            <wp:positionH relativeFrom="margin">
              <wp:posOffset>4494532</wp:posOffset>
            </wp:positionH>
            <wp:positionV relativeFrom="paragraph">
              <wp:posOffset>-1095378</wp:posOffset>
            </wp:positionV>
            <wp:extent cx="2015109" cy="1809753"/>
            <wp:effectExtent l="0" t="0" r="4191" b="0"/>
            <wp:wrapNone/>
            <wp:docPr id="1" name="Picture 1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109" cy="1809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3913193" w14:textId="77777777" w:rsidR="006D6763" w:rsidRDefault="006D6763">
      <w:pPr>
        <w:jc w:val="center"/>
        <w:rPr>
          <w:rFonts w:ascii="Franklin Gothic Book" w:hAnsi="Franklin Gothic Book"/>
        </w:rPr>
      </w:pPr>
    </w:p>
    <w:p w14:paraId="2427CC5D" w14:textId="77777777" w:rsidR="006D6763" w:rsidRDefault="006D6763">
      <w:pPr>
        <w:jc w:val="center"/>
        <w:rPr>
          <w:rFonts w:ascii="Franklin Gothic Book" w:hAnsi="Franklin Gothic Book"/>
        </w:rPr>
      </w:pPr>
    </w:p>
    <w:p w14:paraId="25D7DE48" w14:textId="77777777" w:rsidR="006D6763" w:rsidRDefault="007A51BC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Consultation Forms</w:t>
      </w:r>
    </w:p>
    <w:p w14:paraId="65774978" w14:textId="77777777" w:rsidR="006D6763" w:rsidRDefault="006D6763">
      <w:pPr>
        <w:rPr>
          <w:rFonts w:ascii="Vijaya" w:hAnsi="Vijaya" w:cs="Vijaya"/>
          <w:sz w:val="28"/>
          <w:szCs w:val="28"/>
        </w:rPr>
      </w:pPr>
    </w:p>
    <w:p w14:paraId="2C4A6E37" w14:textId="77777777" w:rsidR="006D6763" w:rsidRDefault="007A51BC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First name:</w:t>
      </w:r>
    </w:p>
    <w:p w14:paraId="3E7303DB" w14:textId="77777777" w:rsidR="006D6763" w:rsidRDefault="007A51BC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Second name:</w:t>
      </w:r>
    </w:p>
    <w:p w14:paraId="5D67B429" w14:textId="77777777" w:rsidR="006D6763" w:rsidRDefault="007A51BC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Email address:</w:t>
      </w:r>
    </w:p>
    <w:p w14:paraId="6E776D4C" w14:textId="77777777" w:rsidR="006D6763" w:rsidRDefault="007A51BC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Number:</w:t>
      </w:r>
    </w:p>
    <w:p w14:paraId="76A8E5BB" w14:textId="77777777" w:rsidR="006D6763" w:rsidRDefault="007A51BC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Date of birth:</w:t>
      </w:r>
    </w:p>
    <w:p w14:paraId="48823124" w14:textId="77777777" w:rsidR="006D6763" w:rsidRDefault="007A51BC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Address:</w:t>
      </w:r>
    </w:p>
    <w:p w14:paraId="45A415CF" w14:textId="77777777" w:rsidR="006D6763" w:rsidRDefault="006D6763">
      <w:pPr>
        <w:rPr>
          <w:rFonts w:ascii="Vijaya" w:hAnsi="Vijaya" w:cs="Vijaya"/>
          <w:sz w:val="28"/>
          <w:szCs w:val="28"/>
        </w:rPr>
      </w:pPr>
    </w:p>
    <w:p w14:paraId="42E576F9" w14:textId="77777777" w:rsidR="006D6763" w:rsidRDefault="006D6763">
      <w:pPr>
        <w:rPr>
          <w:rFonts w:ascii="Vijaya" w:hAnsi="Vijaya" w:cs="Vijaya"/>
          <w:sz w:val="28"/>
          <w:szCs w:val="28"/>
        </w:rPr>
      </w:pPr>
    </w:p>
    <w:p w14:paraId="781200F3" w14:textId="77777777" w:rsidR="006D6763" w:rsidRDefault="006D6763">
      <w:pPr>
        <w:rPr>
          <w:rFonts w:ascii="Vijaya" w:hAnsi="Vijaya" w:cs="Vijaya"/>
          <w:sz w:val="28"/>
          <w:szCs w:val="28"/>
        </w:rPr>
      </w:pPr>
    </w:p>
    <w:p w14:paraId="65BB69F4" w14:textId="77777777" w:rsidR="006D6763" w:rsidRDefault="007A51BC">
      <w:pPr>
        <w:rPr>
          <w:rFonts w:ascii="Vijaya" w:hAnsi="Vijaya" w:cs="Vijaya"/>
          <w:b/>
          <w:bCs/>
          <w:sz w:val="28"/>
          <w:szCs w:val="28"/>
        </w:rPr>
      </w:pPr>
      <w:r>
        <w:rPr>
          <w:rFonts w:ascii="Vijaya" w:hAnsi="Vijaya" w:cs="Vijaya"/>
          <w:b/>
          <w:bCs/>
          <w:sz w:val="28"/>
          <w:szCs w:val="28"/>
        </w:rPr>
        <w:t>Skin Analysis</w:t>
      </w:r>
    </w:p>
    <w:p w14:paraId="61DCA342" w14:textId="77777777" w:rsidR="006D6763" w:rsidRDefault="007A51BC">
      <w:pPr>
        <w:rPr>
          <w:rFonts w:ascii="Vijaya" w:hAnsi="Vijaya" w:cs="Vijaya"/>
          <w:b/>
          <w:bCs/>
          <w:sz w:val="28"/>
          <w:szCs w:val="28"/>
        </w:rPr>
      </w:pPr>
      <w:r>
        <w:rPr>
          <w:rFonts w:ascii="Vijaya" w:hAnsi="Vijaya" w:cs="Vijaya"/>
          <w:b/>
          <w:bCs/>
          <w:sz w:val="28"/>
          <w:szCs w:val="28"/>
        </w:rPr>
        <w:t>What describes your skin?</w:t>
      </w:r>
    </w:p>
    <w:p w14:paraId="68701136" w14:textId="77777777" w:rsidR="006D6763" w:rsidRDefault="007A51BC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Dry</w:t>
      </w:r>
    </w:p>
    <w:p w14:paraId="2E513696" w14:textId="77777777" w:rsidR="006D6763" w:rsidRDefault="007A51BC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Oily</w:t>
      </w:r>
    </w:p>
    <w:p w14:paraId="7CA7D688" w14:textId="77777777" w:rsidR="006D6763" w:rsidRDefault="007A51BC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Sensitive</w:t>
      </w:r>
    </w:p>
    <w:p w14:paraId="4DDE0888" w14:textId="77777777" w:rsidR="006D6763" w:rsidRDefault="007A51BC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Combination</w:t>
      </w:r>
    </w:p>
    <w:p w14:paraId="59FA1D40" w14:textId="77777777" w:rsidR="006D6763" w:rsidRDefault="007A51BC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Fair</w:t>
      </w:r>
    </w:p>
    <w:p w14:paraId="6B4103E7" w14:textId="77777777" w:rsidR="006D6763" w:rsidRDefault="006D6763">
      <w:pPr>
        <w:pStyle w:val="ListParagraph"/>
        <w:rPr>
          <w:rFonts w:ascii="Vijaya" w:hAnsi="Vijaya" w:cs="Vijaya"/>
          <w:sz w:val="28"/>
          <w:szCs w:val="28"/>
        </w:rPr>
      </w:pPr>
    </w:p>
    <w:p w14:paraId="383FA516" w14:textId="77777777" w:rsidR="006D6763" w:rsidRDefault="007A51BC">
      <w:pPr>
        <w:pStyle w:val="ListParagraph"/>
        <w:rPr>
          <w:rFonts w:ascii="Vijaya" w:hAnsi="Vijaya" w:cs="Vijaya"/>
          <w:b/>
          <w:bCs/>
          <w:sz w:val="28"/>
          <w:szCs w:val="28"/>
        </w:rPr>
      </w:pPr>
      <w:r>
        <w:rPr>
          <w:rFonts w:ascii="Vijaya" w:hAnsi="Vijaya" w:cs="Vijaya"/>
          <w:b/>
          <w:bCs/>
          <w:sz w:val="28"/>
          <w:szCs w:val="28"/>
        </w:rPr>
        <w:t>Do you have any of the following?</w:t>
      </w:r>
    </w:p>
    <w:p w14:paraId="7CAD13AE" w14:textId="77777777" w:rsidR="006D6763" w:rsidRDefault="007A51BC">
      <w:pPr>
        <w:pStyle w:val="ListParagraph"/>
        <w:numPr>
          <w:ilvl w:val="0"/>
          <w:numId w:val="1"/>
        </w:numPr>
      </w:pPr>
      <w:r>
        <w:rPr>
          <w:rFonts w:ascii="Vijaya" w:hAnsi="Vijaya" w:cs="Vijaya"/>
          <w:sz w:val="28"/>
          <w:szCs w:val="28"/>
        </w:rPr>
        <w:t xml:space="preserve">Pacemaker or </w:t>
      </w:r>
      <w:r>
        <w:rPr>
          <w:rFonts w:ascii="Vijaya" w:hAnsi="Vijaya" w:cs="Vijaya"/>
          <w:sz w:val="28"/>
          <w:szCs w:val="28"/>
        </w:rPr>
        <w:t>pacemaker leads</w:t>
      </w:r>
    </w:p>
    <w:p w14:paraId="16D9007C" w14:textId="77777777" w:rsidR="006D6763" w:rsidRDefault="007A51BC">
      <w:pPr>
        <w:pStyle w:val="ListParagraph"/>
        <w:numPr>
          <w:ilvl w:val="0"/>
          <w:numId w:val="1"/>
        </w:numPr>
      </w:pPr>
      <w:r>
        <w:rPr>
          <w:rFonts w:ascii="Vijaya" w:hAnsi="Vijaya" w:cs="Vijaya"/>
          <w:sz w:val="28"/>
          <w:szCs w:val="28"/>
        </w:rPr>
        <w:t>Heart condition</w:t>
      </w:r>
    </w:p>
    <w:p w14:paraId="1DF45BB5" w14:textId="77777777" w:rsidR="006D6763" w:rsidRDefault="007A51BC">
      <w:pPr>
        <w:pStyle w:val="ListParagraph"/>
        <w:numPr>
          <w:ilvl w:val="0"/>
          <w:numId w:val="1"/>
        </w:numPr>
      </w:pPr>
      <w:r>
        <w:rPr>
          <w:rFonts w:ascii="Vijaya" w:hAnsi="Vijaya" w:cs="Vijaya"/>
          <w:sz w:val="28"/>
          <w:szCs w:val="28"/>
        </w:rPr>
        <w:t>Cancer/cancer lesions</w:t>
      </w:r>
    </w:p>
    <w:p w14:paraId="426EED3F" w14:textId="77777777" w:rsidR="006D6763" w:rsidRDefault="007A51BC">
      <w:pPr>
        <w:pStyle w:val="ListParagraph"/>
        <w:numPr>
          <w:ilvl w:val="0"/>
          <w:numId w:val="1"/>
        </w:numPr>
      </w:pPr>
      <w:r>
        <w:rPr>
          <w:rFonts w:ascii="Vijaya" w:hAnsi="Vijaya" w:cs="Vijaya"/>
          <w:sz w:val="28"/>
          <w:szCs w:val="28"/>
        </w:rPr>
        <w:t>Epilepsy</w:t>
      </w:r>
    </w:p>
    <w:p w14:paraId="34905018" w14:textId="77777777" w:rsidR="006D6763" w:rsidRDefault="007A51BC">
      <w:pPr>
        <w:pStyle w:val="ListParagraph"/>
        <w:numPr>
          <w:ilvl w:val="0"/>
          <w:numId w:val="1"/>
        </w:numPr>
      </w:pPr>
      <w:r>
        <w:rPr>
          <w:rFonts w:ascii="Vijaya" w:hAnsi="Vijaya" w:cs="Vijaya"/>
          <w:sz w:val="28"/>
          <w:szCs w:val="28"/>
        </w:rPr>
        <w:t>Diabetes</w:t>
      </w:r>
    </w:p>
    <w:p w14:paraId="1F5D8A21" w14:textId="77777777" w:rsidR="006D6763" w:rsidRDefault="007A51BC">
      <w:pPr>
        <w:pStyle w:val="ListParagraph"/>
        <w:numPr>
          <w:ilvl w:val="0"/>
          <w:numId w:val="1"/>
        </w:numPr>
      </w:pPr>
      <w:r>
        <w:rPr>
          <w:rFonts w:ascii="Vijaya" w:hAnsi="Vijaya" w:cs="Vijaya"/>
          <w:sz w:val="28"/>
          <w:szCs w:val="28"/>
        </w:rPr>
        <w:t>HIV</w:t>
      </w:r>
    </w:p>
    <w:p w14:paraId="6288CC8F" w14:textId="77777777" w:rsidR="006D6763" w:rsidRDefault="007A51BC">
      <w:pPr>
        <w:pStyle w:val="ListParagraph"/>
        <w:numPr>
          <w:ilvl w:val="0"/>
          <w:numId w:val="1"/>
        </w:numPr>
      </w:pPr>
      <w:r>
        <w:rPr>
          <w:rFonts w:ascii="Vijaya" w:hAnsi="Vijaya" w:cs="Vijaya"/>
          <w:sz w:val="28"/>
          <w:szCs w:val="28"/>
        </w:rPr>
        <w:lastRenderedPageBreak/>
        <w:t>Recent Scar tissue</w:t>
      </w:r>
    </w:p>
    <w:p w14:paraId="351C691C" w14:textId="77777777" w:rsidR="006D6763" w:rsidRDefault="007A51BC">
      <w:pPr>
        <w:pStyle w:val="ListParagraph"/>
        <w:numPr>
          <w:ilvl w:val="0"/>
          <w:numId w:val="1"/>
        </w:numPr>
      </w:pPr>
      <w:r>
        <w:rPr>
          <w:rFonts w:ascii="Vijaya" w:hAnsi="Vijaya" w:cs="Vijaya"/>
          <w:sz w:val="28"/>
          <w:szCs w:val="28"/>
        </w:rPr>
        <w:t>Chemotherapy</w:t>
      </w:r>
    </w:p>
    <w:p w14:paraId="1DF924E0" w14:textId="77777777" w:rsidR="006D6763" w:rsidRDefault="007A51BC">
      <w:pPr>
        <w:pStyle w:val="ListParagraph"/>
        <w:numPr>
          <w:ilvl w:val="0"/>
          <w:numId w:val="1"/>
        </w:numPr>
      </w:pPr>
      <w:r>
        <w:rPr>
          <w:rFonts w:ascii="Vijaya" w:hAnsi="Vijaya" w:cs="Vijaya"/>
          <w:sz w:val="28"/>
          <w:szCs w:val="28"/>
        </w:rPr>
        <w:t>NONE</w:t>
      </w:r>
    </w:p>
    <w:p w14:paraId="7A0866B6" w14:textId="77777777" w:rsidR="006D6763" w:rsidRDefault="006D6763">
      <w:pPr>
        <w:pStyle w:val="ListParagraph"/>
        <w:rPr>
          <w:rFonts w:ascii="Vijaya" w:hAnsi="Vijaya" w:cs="Vijaya"/>
          <w:b/>
          <w:bCs/>
          <w:sz w:val="28"/>
          <w:szCs w:val="28"/>
        </w:rPr>
      </w:pPr>
    </w:p>
    <w:p w14:paraId="2F593CF1" w14:textId="77777777" w:rsidR="006D6763" w:rsidRDefault="007A51BC">
      <w:pPr>
        <w:pStyle w:val="ListParagraph"/>
        <w:rPr>
          <w:rFonts w:ascii="Vijaya" w:hAnsi="Vijaya" w:cs="Vijaya"/>
          <w:b/>
          <w:bCs/>
          <w:sz w:val="28"/>
          <w:szCs w:val="28"/>
        </w:rPr>
      </w:pPr>
      <w:r>
        <w:rPr>
          <w:rFonts w:ascii="Vijaya" w:hAnsi="Vijaya" w:cs="Vijaya"/>
          <w:b/>
          <w:bCs/>
          <w:sz w:val="28"/>
          <w:szCs w:val="28"/>
        </w:rPr>
        <w:t>Are you taking any medications? If yes, please state below…</w:t>
      </w:r>
    </w:p>
    <w:p w14:paraId="0D83C7E4" w14:textId="77777777" w:rsidR="006D6763" w:rsidRDefault="006D6763">
      <w:pPr>
        <w:pStyle w:val="ListParagraph"/>
        <w:rPr>
          <w:rFonts w:ascii="Vijaya" w:hAnsi="Vijaya" w:cs="Vijaya"/>
          <w:b/>
          <w:bCs/>
          <w:sz w:val="28"/>
          <w:szCs w:val="28"/>
        </w:rPr>
      </w:pPr>
    </w:p>
    <w:sectPr w:rsidR="006D676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4EDA" w14:textId="77777777" w:rsidR="007A51BC" w:rsidRDefault="007A51BC">
      <w:pPr>
        <w:spacing w:after="0" w:line="240" w:lineRule="auto"/>
      </w:pPr>
      <w:r>
        <w:separator/>
      </w:r>
    </w:p>
  </w:endnote>
  <w:endnote w:type="continuationSeparator" w:id="0">
    <w:p w14:paraId="54147DC4" w14:textId="77777777" w:rsidR="007A51BC" w:rsidRDefault="007A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A841B" w14:textId="77777777" w:rsidR="007A51BC" w:rsidRDefault="007A51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1A7DAF2" w14:textId="77777777" w:rsidR="007A51BC" w:rsidRDefault="007A5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3DD5"/>
    <w:multiLevelType w:val="multilevel"/>
    <w:tmpl w:val="841818D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D6763"/>
    <w:rsid w:val="006D6763"/>
    <w:rsid w:val="007A51BC"/>
    <w:rsid w:val="00F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FBEB"/>
  <w15:docId w15:val="{579A7163-4AC8-47A1-B80D-C78BFBA0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poisonoussins2014@gmail.com</dc:creator>
  <dc:description/>
  <cp:lastModifiedBy>poisonoussins2014@gmail.com</cp:lastModifiedBy>
  <cp:revision>2</cp:revision>
  <dcterms:created xsi:type="dcterms:W3CDTF">2021-10-06T11:34:00Z</dcterms:created>
  <dcterms:modified xsi:type="dcterms:W3CDTF">2021-10-06T11:34:00Z</dcterms:modified>
</cp:coreProperties>
</file>