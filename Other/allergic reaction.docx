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A2BD" w14:textId="77777777" w:rsidR="00BC3518" w:rsidRDefault="00A3200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1CEB8B" wp14:editId="3B8500E6">
            <wp:simplePos x="0" y="0"/>
            <wp:positionH relativeFrom="margin">
              <wp:posOffset>4494532</wp:posOffset>
            </wp:positionH>
            <wp:positionV relativeFrom="paragraph">
              <wp:posOffset>-1095378</wp:posOffset>
            </wp:positionV>
            <wp:extent cx="2015109" cy="1809753"/>
            <wp:effectExtent l="0" t="0" r="4191" b="0"/>
            <wp:wrapNone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109" cy="1809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0A6CB15" w14:textId="77777777" w:rsidR="00BC3518" w:rsidRDefault="00BC3518">
      <w:pPr>
        <w:jc w:val="center"/>
        <w:rPr>
          <w:rFonts w:ascii="Franklin Gothic Book" w:hAnsi="Franklin Gothic Book"/>
        </w:rPr>
      </w:pPr>
    </w:p>
    <w:p w14:paraId="39C9B4BB" w14:textId="77777777" w:rsidR="00BC3518" w:rsidRDefault="00BC3518">
      <w:pPr>
        <w:jc w:val="center"/>
        <w:rPr>
          <w:rFonts w:ascii="Franklin Gothic Book" w:hAnsi="Franklin Gothic Book"/>
        </w:rPr>
      </w:pPr>
    </w:p>
    <w:p w14:paraId="0A272F95" w14:textId="77777777" w:rsidR="00BC3518" w:rsidRDefault="00A32009">
      <w:r>
        <w:rPr>
          <w:rFonts w:ascii="Vijaya" w:hAnsi="Vijaya" w:cs="Vijaya"/>
          <w:b/>
          <w:bCs/>
          <w:sz w:val="24"/>
          <w:szCs w:val="24"/>
        </w:rPr>
        <w:t>Have you ever had an allergic reaction to the following?</w:t>
      </w:r>
    </w:p>
    <w:p w14:paraId="1C59276B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Lanolin</w:t>
      </w:r>
    </w:p>
    <w:p w14:paraId="234A07DE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Medication</w:t>
      </w:r>
    </w:p>
    <w:p w14:paraId="6A1C9AE0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Metals</w:t>
      </w:r>
    </w:p>
    <w:p w14:paraId="666E6B4C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Hair dye</w:t>
      </w:r>
    </w:p>
    <w:p w14:paraId="35174057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Foods</w:t>
      </w:r>
    </w:p>
    <w:p w14:paraId="580C1B80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Lidocaine</w:t>
      </w:r>
    </w:p>
    <w:p w14:paraId="6387EBCB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Paints</w:t>
      </w:r>
    </w:p>
    <w:p w14:paraId="706DB2F8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Latex Rubber</w:t>
      </w:r>
    </w:p>
    <w:p w14:paraId="3B77C756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Crayons</w:t>
      </w:r>
    </w:p>
    <w:p w14:paraId="7D26EFCD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Glycerine</w:t>
      </w:r>
    </w:p>
    <w:p w14:paraId="59CA8933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Vaseline</w:t>
      </w:r>
    </w:p>
    <w:p w14:paraId="49FE61F0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Anaesthetics / adrenaline</w:t>
      </w:r>
    </w:p>
    <w:p w14:paraId="3F000A0E" w14:textId="77777777" w:rsidR="00BC3518" w:rsidRDefault="00A32009">
      <w:pPr>
        <w:pStyle w:val="ListParagraph"/>
        <w:numPr>
          <w:ilvl w:val="0"/>
          <w:numId w:val="1"/>
        </w:numPr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NONE</w:t>
      </w:r>
    </w:p>
    <w:p w14:paraId="7F8E9B11" w14:textId="77777777" w:rsidR="00BC3518" w:rsidRDefault="00BC3518">
      <w:pPr>
        <w:pStyle w:val="ListParagraph"/>
        <w:rPr>
          <w:rFonts w:ascii="Vijaya" w:hAnsi="Vijaya" w:cs="Vijaya"/>
          <w:sz w:val="24"/>
          <w:szCs w:val="24"/>
        </w:rPr>
      </w:pPr>
    </w:p>
    <w:p w14:paraId="1CDFCF2B" w14:textId="77777777" w:rsidR="00BC3518" w:rsidRDefault="00A32009">
      <w:pPr>
        <w:pStyle w:val="ListParagraph"/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 xml:space="preserve">Please sign below to confirm all the above is </w:t>
      </w:r>
      <w:r>
        <w:rPr>
          <w:rFonts w:ascii="Vijaya" w:hAnsi="Vijaya" w:cs="Vijaya"/>
          <w:sz w:val="24"/>
          <w:szCs w:val="24"/>
        </w:rPr>
        <w:t>correct</w:t>
      </w:r>
    </w:p>
    <w:p w14:paraId="511B5EFD" w14:textId="77777777" w:rsidR="00BC3518" w:rsidRDefault="00BC3518">
      <w:pPr>
        <w:pStyle w:val="ListParagraph"/>
        <w:rPr>
          <w:rFonts w:ascii="Vijaya" w:hAnsi="Vijaya" w:cs="Vijaya"/>
          <w:sz w:val="24"/>
          <w:szCs w:val="24"/>
        </w:rPr>
      </w:pPr>
    </w:p>
    <w:p w14:paraId="2217FCDC" w14:textId="77777777" w:rsidR="00BC3518" w:rsidRDefault="00BC3518">
      <w:pPr>
        <w:pStyle w:val="ListParagraph"/>
        <w:rPr>
          <w:rFonts w:ascii="Vijaya" w:hAnsi="Vijaya" w:cs="Vijaya"/>
          <w:sz w:val="24"/>
          <w:szCs w:val="24"/>
        </w:rPr>
      </w:pPr>
    </w:p>
    <w:p w14:paraId="0D4C3B72" w14:textId="77777777" w:rsidR="00BC3518" w:rsidRDefault="00A32009">
      <w:pPr>
        <w:pStyle w:val="ListParagraph"/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Signature:</w:t>
      </w:r>
    </w:p>
    <w:p w14:paraId="40914EBE" w14:textId="77777777" w:rsidR="00BC3518" w:rsidRDefault="00A32009">
      <w:pPr>
        <w:pStyle w:val="ListParagraph"/>
        <w:rPr>
          <w:rFonts w:ascii="Vijaya" w:hAnsi="Vijaya" w:cs="Vijaya"/>
          <w:sz w:val="24"/>
          <w:szCs w:val="24"/>
        </w:rPr>
      </w:pPr>
      <w:r>
        <w:rPr>
          <w:rFonts w:ascii="Vijaya" w:hAnsi="Vijaya" w:cs="Vijaya"/>
          <w:sz w:val="24"/>
          <w:szCs w:val="24"/>
        </w:rPr>
        <w:t>Print:</w:t>
      </w:r>
    </w:p>
    <w:p w14:paraId="2186B00F" w14:textId="77777777" w:rsidR="00BC3518" w:rsidRDefault="00A32009">
      <w:pPr>
        <w:pStyle w:val="ListParagraph"/>
      </w:pPr>
      <w:r>
        <w:rPr>
          <w:rFonts w:ascii="Vijaya" w:hAnsi="Vijaya" w:cs="Vijaya"/>
          <w:sz w:val="24"/>
          <w:szCs w:val="24"/>
        </w:rPr>
        <w:t>Date</w:t>
      </w:r>
    </w:p>
    <w:sectPr w:rsidR="00BC351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46A42" w14:textId="77777777" w:rsidR="00A32009" w:rsidRDefault="00A32009">
      <w:pPr>
        <w:spacing w:after="0" w:line="240" w:lineRule="auto"/>
      </w:pPr>
      <w:r>
        <w:separator/>
      </w:r>
    </w:p>
  </w:endnote>
  <w:endnote w:type="continuationSeparator" w:id="0">
    <w:p w14:paraId="0E7D522F" w14:textId="77777777" w:rsidR="00A32009" w:rsidRDefault="00A3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DAEC" w14:textId="77777777" w:rsidR="00A32009" w:rsidRDefault="00A3200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7C97853" w14:textId="77777777" w:rsidR="00A32009" w:rsidRDefault="00A32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A41FA"/>
    <w:multiLevelType w:val="multilevel"/>
    <w:tmpl w:val="9B7A05C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C3518"/>
    <w:rsid w:val="00192B59"/>
    <w:rsid w:val="00A32009"/>
    <w:rsid w:val="00B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1AE8"/>
  <w15:docId w15:val="{33D0A70B-291B-41D9-960B-B5D5BD3A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poisonoussins2014@gmail.com</dc:creator>
  <dc:description/>
  <cp:lastModifiedBy>poisonoussins2014@gmail.com</cp:lastModifiedBy>
  <cp:revision>2</cp:revision>
  <dcterms:created xsi:type="dcterms:W3CDTF">2021-10-06T11:34:00Z</dcterms:created>
  <dcterms:modified xsi:type="dcterms:W3CDTF">2021-10-06T11:34:00Z</dcterms:modified>
</cp:coreProperties>
</file>