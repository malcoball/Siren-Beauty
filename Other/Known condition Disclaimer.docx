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3DE8" w14:textId="77777777" w:rsidR="00AE2424" w:rsidRDefault="00997C1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C4342E" wp14:editId="7D12877F">
            <wp:simplePos x="0" y="0"/>
            <wp:positionH relativeFrom="margin">
              <wp:posOffset>4494532</wp:posOffset>
            </wp:positionH>
            <wp:positionV relativeFrom="paragraph">
              <wp:posOffset>-1095378</wp:posOffset>
            </wp:positionV>
            <wp:extent cx="2015109" cy="1809753"/>
            <wp:effectExtent l="0" t="0" r="4191" b="0"/>
            <wp:wrapNone/>
            <wp:docPr id="1" name="Picture 1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109" cy="1809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649CDB6" w14:textId="77777777" w:rsidR="00AE2424" w:rsidRDefault="00AE2424">
      <w:pPr>
        <w:jc w:val="center"/>
        <w:rPr>
          <w:rFonts w:ascii="Franklin Gothic Book" w:hAnsi="Franklin Gothic Book"/>
        </w:rPr>
      </w:pPr>
    </w:p>
    <w:p w14:paraId="0865B68E" w14:textId="77777777" w:rsidR="00AE2424" w:rsidRDefault="00AE2424">
      <w:pPr>
        <w:jc w:val="center"/>
        <w:rPr>
          <w:rFonts w:ascii="Franklin Gothic Book" w:hAnsi="Franklin Gothic Book"/>
        </w:rPr>
      </w:pPr>
    </w:p>
    <w:p w14:paraId="41192DBE" w14:textId="77777777" w:rsidR="00AE2424" w:rsidRDefault="00997C14">
      <w:pPr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Known condition Disclaimer </w:t>
      </w:r>
    </w:p>
    <w:p w14:paraId="7DFCA8C9" w14:textId="77777777" w:rsidR="00AE2424" w:rsidRDefault="00AE2424">
      <w:pPr>
        <w:rPr>
          <w:rFonts w:ascii="Vijaya" w:hAnsi="Vijaya" w:cs="Vijaya"/>
          <w:b/>
          <w:bCs/>
          <w:sz w:val="28"/>
          <w:szCs w:val="28"/>
        </w:rPr>
      </w:pPr>
    </w:p>
    <w:p w14:paraId="60E43442" w14:textId="77777777" w:rsidR="00AE2424" w:rsidRDefault="00997C14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I, the undersigned confirm the following:</w:t>
      </w:r>
    </w:p>
    <w:p w14:paraId="2DB5B0F4" w14:textId="77777777" w:rsidR="00AE2424" w:rsidRDefault="00997C14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 xml:space="preserve">I am happy to proceed with the treatment despite my known condition </w:t>
      </w:r>
      <w:r>
        <w:rPr>
          <w:rFonts w:ascii="Vijaya" w:hAnsi="Vijaya" w:cs="Vijay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</w:t>
      </w:r>
    </w:p>
    <w:p w14:paraId="2E52467A" w14:textId="77777777" w:rsidR="00AE2424" w:rsidRDefault="00997C14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I understand that it is my responsibility to proceed and not that of Siren Beauty carrying out the treatment.</w:t>
      </w:r>
    </w:p>
    <w:p w14:paraId="256674E3" w14:textId="77777777" w:rsidR="00AE2424" w:rsidRDefault="00997C14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Siren Beauty will not be held accountable for any medical reactions or concerns as</w:t>
      </w:r>
      <w:r>
        <w:rPr>
          <w:rFonts w:ascii="Vijaya" w:hAnsi="Vijaya" w:cs="Vijaya"/>
          <w:sz w:val="28"/>
          <w:szCs w:val="28"/>
        </w:rPr>
        <w:t xml:space="preserve"> a result to the treatment received </w:t>
      </w:r>
    </w:p>
    <w:p w14:paraId="669EF5A4" w14:textId="77777777" w:rsidR="00AE2424" w:rsidRDefault="00AE2424">
      <w:pPr>
        <w:pStyle w:val="ListParagraph"/>
        <w:rPr>
          <w:rFonts w:ascii="Vijaya" w:hAnsi="Vijaya" w:cs="Vijaya"/>
          <w:sz w:val="28"/>
          <w:szCs w:val="28"/>
        </w:rPr>
      </w:pPr>
    </w:p>
    <w:p w14:paraId="7B4271DC" w14:textId="77777777" w:rsidR="00AE2424" w:rsidRDefault="00997C14">
      <w:pPr>
        <w:pStyle w:val="ListParagraph"/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 xml:space="preserve">Full </w:t>
      </w:r>
      <w:proofErr w:type="gramStart"/>
      <w:r>
        <w:rPr>
          <w:rFonts w:ascii="Vijaya" w:hAnsi="Vijaya" w:cs="Vijaya"/>
          <w:sz w:val="28"/>
          <w:szCs w:val="28"/>
        </w:rPr>
        <w:t>Name :</w:t>
      </w:r>
      <w:proofErr w:type="gramEnd"/>
    </w:p>
    <w:p w14:paraId="3F170A98" w14:textId="77777777" w:rsidR="00AE2424" w:rsidRDefault="00997C14">
      <w:pPr>
        <w:pStyle w:val="ListParagraph"/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Signature:</w:t>
      </w:r>
    </w:p>
    <w:p w14:paraId="71FE44DA" w14:textId="77777777" w:rsidR="00AE2424" w:rsidRDefault="00997C14">
      <w:pPr>
        <w:pStyle w:val="ListParagraph"/>
        <w:rPr>
          <w:rFonts w:ascii="Vijaya" w:hAnsi="Vijaya" w:cs="Vijaya"/>
          <w:sz w:val="28"/>
          <w:szCs w:val="28"/>
        </w:rPr>
      </w:pPr>
      <w:proofErr w:type="gramStart"/>
      <w:r>
        <w:rPr>
          <w:rFonts w:ascii="Vijaya" w:hAnsi="Vijaya" w:cs="Vijaya"/>
          <w:sz w:val="28"/>
          <w:szCs w:val="28"/>
        </w:rPr>
        <w:t>Date :</w:t>
      </w:r>
      <w:proofErr w:type="gramEnd"/>
    </w:p>
    <w:p w14:paraId="42A46504" w14:textId="77777777" w:rsidR="00AE2424" w:rsidRDefault="00997C14">
      <w:pPr>
        <w:pStyle w:val="ListParagraph"/>
      </w:pPr>
      <w:r>
        <w:rPr>
          <w:rFonts w:ascii="Vijaya" w:hAnsi="Vijaya" w:cs="Vijaya"/>
          <w:sz w:val="28"/>
          <w:szCs w:val="28"/>
        </w:rPr>
        <w:t>Artist to sign:</w:t>
      </w:r>
    </w:p>
    <w:sectPr w:rsidR="00AE242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136E" w14:textId="77777777" w:rsidR="00997C14" w:rsidRDefault="00997C14">
      <w:pPr>
        <w:spacing w:after="0" w:line="240" w:lineRule="auto"/>
      </w:pPr>
      <w:r>
        <w:separator/>
      </w:r>
    </w:p>
  </w:endnote>
  <w:endnote w:type="continuationSeparator" w:id="0">
    <w:p w14:paraId="7A4EA3F6" w14:textId="77777777" w:rsidR="00997C14" w:rsidRDefault="0099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0928" w14:textId="77777777" w:rsidR="00997C14" w:rsidRDefault="00997C1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DE8EE9" w14:textId="77777777" w:rsidR="00997C14" w:rsidRDefault="00997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F6DF3"/>
    <w:multiLevelType w:val="multilevel"/>
    <w:tmpl w:val="C3D0AA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E2424"/>
    <w:rsid w:val="00997C14"/>
    <w:rsid w:val="00AE2424"/>
    <w:rsid w:val="00B3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D9AC"/>
  <w15:docId w15:val="{27B2540B-9EE7-451E-BB03-1F2D9AFD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poisonoussins2014@gmail.com</dc:creator>
  <dc:description/>
  <cp:lastModifiedBy>poisonoussins2014@gmail.com</cp:lastModifiedBy>
  <cp:revision>2</cp:revision>
  <dcterms:created xsi:type="dcterms:W3CDTF">2021-10-06T11:31:00Z</dcterms:created>
  <dcterms:modified xsi:type="dcterms:W3CDTF">2021-10-06T11:31:00Z</dcterms:modified>
</cp:coreProperties>
</file>