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07A4" w14:textId="77777777" w:rsidR="00255C77" w:rsidRDefault="00843787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7646F3" wp14:editId="118CD4E3">
            <wp:simplePos x="0" y="0"/>
            <wp:positionH relativeFrom="margin">
              <wp:posOffset>4494532</wp:posOffset>
            </wp:positionH>
            <wp:positionV relativeFrom="paragraph">
              <wp:posOffset>-1095378</wp:posOffset>
            </wp:positionV>
            <wp:extent cx="2015109" cy="1809753"/>
            <wp:effectExtent l="0" t="0" r="4191" b="0"/>
            <wp:wrapNone/>
            <wp:docPr id="1" name="Picture 1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109" cy="1809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6F4F4F8" w14:textId="77777777" w:rsidR="00255C77" w:rsidRDefault="00255C77">
      <w:pPr>
        <w:jc w:val="center"/>
        <w:rPr>
          <w:rFonts w:ascii="Franklin Gothic Book" w:hAnsi="Franklin Gothic Book"/>
        </w:rPr>
      </w:pPr>
    </w:p>
    <w:p w14:paraId="2E66B87E" w14:textId="77777777" w:rsidR="00255C77" w:rsidRDefault="00843787">
      <w:pPr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Patch Test</w:t>
      </w:r>
    </w:p>
    <w:p w14:paraId="35C090EA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Name:</w:t>
      </w:r>
    </w:p>
    <w:p w14:paraId="3784445D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Date of Birth:</w:t>
      </w:r>
    </w:p>
    <w:p w14:paraId="683F7814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Address:</w:t>
      </w:r>
    </w:p>
    <w:p w14:paraId="65EE7E5D" w14:textId="77777777" w:rsidR="00255C77" w:rsidRDefault="00255C77">
      <w:pPr>
        <w:rPr>
          <w:rFonts w:ascii="Vijaya" w:hAnsi="Vijaya" w:cs="Vijaya"/>
          <w:sz w:val="24"/>
          <w:szCs w:val="24"/>
        </w:rPr>
      </w:pPr>
    </w:p>
    <w:p w14:paraId="0972B398" w14:textId="77777777" w:rsidR="00255C77" w:rsidRDefault="00255C77">
      <w:pPr>
        <w:rPr>
          <w:rFonts w:ascii="Vijaya" w:hAnsi="Vijaya" w:cs="Vijaya"/>
          <w:sz w:val="24"/>
          <w:szCs w:val="24"/>
        </w:rPr>
      </w:pPr>
    </w:p>
    <w:p w14:paraId="106080B9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Patch test date:</w:t>
      </w:r>
    </w:p>
    <w:p w14:paraId="6136FD04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Left Arm:</w:t>
      </w:r>
    </w:p>
    <w:p w14:paraId="15956B0E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Right Arm</w:t>
      </w:r>
    </w:p>
    <w:p w14:paraId="2038C171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Treatment:</w:t>
      </w:r>
    </w:p>
    <w:p w14:paraId="3C61DF39" w14:textId="77777777" w:rsidR="00255C77" w:rsidRDefault="00255C77">
      <w:pPr>
        <w:rPr>
          <w:rFonts w:ascii="Vijaya" w:hAnsi="Vijaya" w:cs="Vijaya"/>
          <w:sz w:val="24"/>
          <w:szCs w:val="24"/>
        </w:rPr>
      </w:pPr>
    </w:p>
    <w:p w14:paraId="11BD5903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 xml:space="preserve">I……………………………………………… am happy to have the patch test today on the stated above treatment. I understand that is this patch test shows an </w:t>
      </w:r>
      <w:r>
        <w:rPr>
          <w:rFonts w:ascii="Vijaya" w:hAnsi="Vijaya" w:cs="Vijaya"/>
          <w:sz w:val="24"/>
          <w:szCs w:val="24"/>
        </w:rPr>
        <w:t xml:space="preserve">allergic reaction the treatment cannot go ahead. Although if I do not have a reaction from this patch test, it does not </w:t>
      </w:r>
      <w:proofErr w:type="gramStart"/>
      <w:r>
        <w:rPr>
          <w:rFonts w:ascii="Vijaya" w:hAnsi="Vijaya" w:cs="Vijaya"/>
          <w:sz w:val="24"/>
          <w:szCs w:val="24"/>
        </w:rPr>
        <w:t>guarantee</w:t>
      </w:r>
      <w:proofErr w:type="gramEnd"/>
      <w:r>
        <w:rPr>
          <w:rFonts w:ascii="Vijaya" w:hAnsi="Vijaya" w:cs="Vijaya"/>
          <w:sz w:val="24"/>
          <w:szCs w:val="24"/>
        </w:rPr>
        <w:t xml:space="preserve"> and allergic reaction will not occur during the treatment.</w:t>
      </w:r>
    </w:p>
    <w:p w14:paraId="280C909F" w14:textId="77777777" w:rsidR="00255C77" w:rsidRDefault="00255C77">
      <w:pPr>
        <w:rPr>
          <w:rFonts w:ascii="Vijaya" w:hAnsi="Vijaya" w:cs="Vijaya"/>
          <w:sz w:val="24"/>
          <w:szCs w:val="24"/>
        </w:rPr>
      </w:pPr>
    </w:p>
    <w:p w14:paraId="0514F703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Client Signature:</w:t>
      </w:r>
    </w:p>
    <w:p w14:paraId="1054DA00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Technician Signature:</w:t>
      </w:r>
    </w:p>
    <w:p w14:paraId="223BF669" w14:textId="77777777" w:rsidR="00255C77" w:rsidRDefault="00843787">
      <w:p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Date:</w:t>
      </w:r>
    </w:p>
    <w:p w14:paraId="7168EDC3" w14:textId="77777777" w:rsidR="00255C77" w:rsidRDefault="00255C77">
      <w:pPr>
        <w:rPr>
          <w:rFonts w:ascii="Vijaya" w:hAnsi="Vijaya" w:cs="Vijaya"/>
          <w:sz w:val="24"/>
          <w:szCs w:val="24"/>
        </w:rPr>
      </w:pPr>
    </w:p>
    <w:sectPr w:rsidR="00255C7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4AEC7" w14:textId="77777777" w:rsidR="00843787" w:rsidRDefault="00843787">
      <w:pPr>
        <w:spacing w:after="0" w:line="240" w:lineRule="auto"/>
      </w:pPr>
      <w:r>
        <w:separator/>
      </w:r>
    </w:p>
  </w:endnote>
  <w:endnote w:type="continuationSeparator" w:id="0">
    <w:p w14:paraId="67F26EA4" w14:textId="77777777" w:rsidR="00843787" w:rsidRDefault="0084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7F51" w14:textId="77777777" w:rsidR="00843787" w:rsidRDefault="008437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61D857" w14:textId="77777777" w:rsidR="00843787" w:rsidRDefault="00843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5C77"/>
    <w:rsid w:val="00255C77"/>
    <w:rsid w:val="00843787"/>
    <w:rsid w:val="00B2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4EE6"/>
  <w15:docId w15:val="{370D5C34-E525-4946-80E3-33565499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poisonoussins2014@gmail.com</dc:creator>
  <dc:description/>
  <cp:lastModifiedBy>poisonoussins2014@gmail.com</cp:lastModifiedBy>
  <cp:revision>2</cp:revision>
  <dcterms:created xsi:type="dcterms:W3CDTF">2021-10-06T11:29:00Z</dcterms:created>
  <dcterms:modified xsi:type="dcterms:W3CDTF">2021-10-06T11:29:00Z</dcterms:modified>
</cp:coreProperties>
</file>